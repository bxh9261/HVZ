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A4" w:rsidRDefault="00816D65">
      <w:r>
        <w:t>Brad Hanel</w:t>
      </w:r>
    </w:p>
    <w:p w:rsidR="00816D65" w:rsidRDefault="00816D65">
      <w:r>
        <w:t>IGME 202 01</w:t>
      </w:r>
    </w:p>
    <w:p w:rsidR="00816D65" w:rsidRDefault="00816D65"/>
    <w:p w:rsidR="00816D65" w:rsidRDefault="00816D65">
      <w:r>
        <w:t>HVZ – Hockey vs Zombies</w:t>
      </w:r>
    </w:p>
    <w:p w:rsidR="00816D65" w:rsidRDefault="00816D65"/>
    <w:p w:rsidR="00816D65" w:rsidRDefault="00816D65">
      <w:r>
        <w:t xml:space="preserve">HVZ is a simulation of </w:t>
      </w:r>
      <w:proofErr w:type="gramStart"/>
      <w:r>
        <w:t>humans</w:t>
      </w:r>
      <w:proofErr w:type="gramEnd"/>
      <w:r>
        <w:t xml:space="preserve"> vs zombies, where humans have to avoid becoming zombies while staying in a confined space and avoid obstacles in their path as well. </w:t>
      </w:r>
    </w:p>
    <w:p w:rsidR="00816D65" w:rsidRDefault="00816D65"/>
    <w:p w:rsidR="00816D65" w:rsidRPr="00816D65" w:rsidRDefault="00816D65">
      <w:pPr>
        <w:rPr>
          <w:b/>
        </w:rPr>
      </w:pPr>
      <w:r w:rsidRPr="00816D65">
        <w:rPr>
          <w:b/>
        </w:rPr>
        <w:t>User responsibilities:</w:t>
      </w:r>
      <w:r w:rsidRPr="00816D65">
        <w:rPr>
          <w:b/>
        </w:rPr>
        <w:br/>
      </w:r>
    </w:p>
    <w:p w:rsidR="00816D65" w:rsidRDefault="00816D65">
      <w:r>
        <w:t xml:space="preserve">Press </w:t>
      </w:r>
      <w:r w:rsidR="00080B5E">
        <w:rPr>
          <w:b/>
        </w:rPr>
        <w:t>D</w:t>
      </w:r>
      <w:r>
        <w:t xml:space="preserve"> to turn debugging on and off</w:t>
      </w:r>
    </w:p>
    <w:p w:rsidR="00816D65" w:rsidRDefault="00816D65">
      <w:r>
        <w:t>Spawn Zombie button spawns a zombie</w:t>
      </w:r>
    </w:p>
    <w:p w:rsidR="00816D65" w:rsidRDefault="00816D65">
      <w:r>
        <w:t>Spawn Human spawns a human</w:t>
      </w:r>
    </w:p>
    <w:p w:rsidR="00816D65" w:rsidRDefault="00816D65">
      <w:r>
        <w:t>Heal Human turns a zombie back into a human</w:t>
      </w:r>
    </w:p>
    <w:p w:rsidR="00816D65" w:rsidRDefault="00816D65">
      <w:r>
        <w:t>Restart starts the simulation over again</w:t>
      </w:r>
    </w:p>
    <w:p w:rsidR="00816D65" w:rsidRDefault="00816D65">
      <w:r>
        <w:t>Start Game Mode enters game mode</w:t>
      </w:r>
    </w:p>
    <w:p w:rsidR="00816D65" w:rsidRDefault="00816D65"/>
    <w:p w:rsidR="00816D65" w:rsidRDefault="00816D65">
      <w:r>
        <w:t>In game mode:</w:t>
      </w:r>
      <w:r>
        <w:br/>
      </w:r>
      <w:r>
        <w:br/>
      </w:r>
      <w:r w:rsidRPr="00080B5E">
        <w:rPr>
          <w:b/>
        </w:rPr>
        <w:t>Arrow keys</w:t>
      </w:r>
      <w:r>
        <w:t xml:space="preserve"> to move</w:t>
      </w:r>
      <w:r>
        <w:br/>
      </w:r>
      <w:r w:rsidRPr="00080B5E">
        <w:rPr>
          <w:b/>
        </w:rPr>
        <w:t>Space</w:t>
      </w:r>
      <w:r>
        <w:t xml:space="preserve"> to shoot a puck at zombies</w:t>
      </w:r>
    </w:p>
    <w:p w:rsidR="00816D65" w:rsidRDefault="00816D65"/>
    <w:p w:rsidR="00816D65" w:rsidRDefault="00816D65">
      <w:pPr>
        <w:rPr>
          <w:b/>
        </w:rPr>
      </w:pPr>
      <w:r>
        <w:rPr>
          <w:b/>
        </w:rPr>
        <w:t>Above and beyond:</w:t>
      </w:r>
    </w:p>
    <w:p w:rsidR="00816D65" w:rsidRDefault="00816D65">
      <w:r>
        <w:t>Interactivity:</w:t>
      </w:r>
    </w:p>
    <w:p w:rsidR="00816D65" w:rsidRDefault="00816D65">
      <w:r>
        <w:t>All of the buttons, with the ability to create and destroy zombies, and create humans</w:t>
      </w:r>
    </w:p>
    <w:p w:rsidR="00816D65" w:rsidRDefault="0039254F">
      <w:r>
        <w:t xml:space="preserve">Game mode – players can </w:t>
      </w:r>
      <w:r w:rsidR="00C3289D">
        <w:t>play a game, kill zombies, and return to simulation if they die</w:t>
      </w:r>
    </w:p>
    <w:p w:rsidR="00C3289D" w:rsidRDefault="00C3289D">
      <w:r>
        <w:t>Sounds – many different sounds for many different actions</w:t>
      </w:r>
    </w:p>
    <w:p w:rsidR="0039254F" w:rsidRDefault="0039254F"/>
    <w:p w:rsidR="0039254F" w:rsidRPr="0039254F" w:rsidRDefault="00C3289D">
      <w:pPr>
        <w:rPr>
          <w:b/>
        </w:rPr>
      </w:pPr>
      <w:r>
        <w:rPr>
          <w:b/>
        </w:rPr>
        <w:t>Known Issues:</w:t>
      </w:r>
    </w:p>
    <w:p w:rsidR="0039254F" w:rsidRDefault="0039254F">
      <w:r>
        <w:t>Sometimes wandering humans get a little confused if the position they’re wandering to is located under an obstacle, but they usually figure it out</w:t>
      </w:r>
    </w:p>
    <w:p w:rsidR="00C3289D" w:rsidRPr="00816D65" w:rsidRDefault="00C3289D">
      <w:r>
        <w:lastRenderedPageBreak/>
        <w:t xml:space="preserve">One time I started my game in Very </w:t>
      </w:r>
      <w:proofErr w:type="gramStart"/>
      <w:r>
        <w:t>Low quality</w:t>
      </w:r>
      <w:proofErr w:type="gramEnd"/>
      <w:r>
        <w:t xml:space="preserve"> mode </w:t>
      </w:r>
      <w:r w:rsidR="00080B5E">
        <w:t xml:space="preserve">(in the unity player) </w:t>
      </w:r>
      <w:r>
        <w:t>and the user controlled player moved way too fast, but he doesn’t do that every time and hasn’t in higher quality mode</w:t>
      </w:r>
      <w:r w:rsidR="00080B5E">
        <w:t>s</w:t>
      </w:r>
      <w:r>
        <w:t>.</w:t>
      </w:r>
    </w:p>
    <w:p w:rsidR="00816D65" w:rsidRDefault="00C3289D">
      <w:r>
        <w:t>Sources:</w:t>
      </w:r>
    </w:p>
    <w:p w:rsidR="00C3289D" w:rsidRDefault="00C3289D">
      <w:r>
        <w:t>NHL Announcer sounds:</w:t>
      </w:r>
    </w:p>
    <w:p w:rsidR="00C3289D" w:rsidRDefault="00C3289D">
      <w:hyperlink r:id="rId4" w:history="1">
        <w:r w:rsidRPr="00D17554">
          <w:rPr>
            <w:rStyle w:val="Hyperlink"/>
          </w:rPr>
          <w:t>https://www.youtube.com/watch?v=rnH8H1HurSI&amp;t=60s</w:t>
        </w:r>
      </w:hyperlink>
    </w:p>
    <w:p w:rsidR="00C3289D" w:rsidRDefault="00C3289D">
      <w:hyperlink r:id="rId5" w:history="1">
        <w:r w:rsidRPr="00D17554">
          <w:rPr>
            <w:rStyle w:val="Hyperlink"/>
          </w:rPr>
          <w:t>https://www.youtube.com/watch?v=0AoahRrWctU&amp;t=71s</w:t>
        </w:r>
      </w:hyperlink>
    </w:p>
    <w:p w:rsidR="00C3289D" w:rsidRDefault="00C3289D">
      <w:hyperlink r:id="rId6" w:history="1">
        <w:r>
          <w:rPr>
            <w:rStyle w:val="Hyperlink"/>
          </w:rPr>
          <w:t>https://www.youtube.com/watch?v=txRKwCFkOxQ&amp;t=139s</w:t>
        </w:r>
      </w:hyperlink>
    </w:p>
    <w:p w:rsidR="00C3289D" w:rsidRDefault="00C3289D"/>
    <w:p w:rsidR="00C3289D" w:rsidRDefault="00C3289D">
      <w:r>
        <w:t>3D Models:</w:t>
      </w:r>
    </w:p>
    <w:p w:rsidR="00C3289D" w:rsidRDefault="00C3289D">
      <w:hyperlink r:id="rId7" w:history="1">
        <w:r>
          <w:rPr>
            <w:rStyle w:val="Hyperlink"/>
          </w:rPr>
          <w:t>https://free3d.com/3d-model/bobbleheadhockey-player-v1--252286.html</w:t>
        </w:r>
      </w:hyperlink>
    </w:p>
    <w:p w:rsidR="00C3289D" w:rsidRDefault="00C3289D">
      <w:hyperlink r:id="rId8" w:history="1">
        <w:r>
          <w:rPr>
            <w:rStyle w:val="Hyperlink"/>
          </w:rPr>
          <w:t>https://free3d.com/3d-model/hockey-player-v1--295282.html</w:t>
        </w:r>
      </w:hyperlink>
    </w:p>
    <w:p w:rsidR="00C3289D" w:rsidRDefault="00C3289D"/>
    <w:p w:rsidR="00C3289D" w:rsidRDefault="00C3289D">
      <w:proofErr w:type="spellStart"/>
      <w:r>
        <w:t>Kinda</w:t>
      </w:r>
      <w:proofErr w:type="spellEnd"/>
      <w:r>
        <w:t xml:space="preserve"> blurry rink PNG:</w:t>
      </w:r>
    </w:p>
    <w:p w:rsidR="00C3289D" w:rsidRDefault="00C3289D">
      <w:hyperlink r:id="rId9" w:history="1">
        <w:r w:rsidRPr="00D17554">
          <w:rPr>
            <w:rStyle w:val="Hyperlink"/>
          </w:rPr>
          <w:t>http://villagestpierrejolys.ca/m/ratriverrec-english/ice-availability</w:t>
        </w:r>
      </w:hyperlink>
    </w:p>
    <w:p w:rsidR="00C3289D" w:rsidRDefault="00C3289D"/>
    <w:p w:rsidR="00C3289D" w:rsidRDefault="00C3289D">
      <w:r>
        <w:t>Zombie sound:</w:t>
      </w:r>
    </w:p>
    <w:p w:rsidR="00C3289D" w:rsidRDefault="00C3289D">
      <w:r>
        <w:t xml:space="preserve">Minecraft zombie sound </w:t>
      </w:r>
      <w:hyperlink r:id="rId10" w:history="1">
        <w:r>
          <w:rPr>
            <w:rStyle w:val="Hyperlink"/>
          </w:rPr>
          <w:t>https://www.youtube.com/watch?v=2S-wuQ5p_RM</w:t>
        </w:r>
      </w:hyperlink>
    </w:p>
    <w:p w:rsidR="006B102B" w:rsidRDefault="006B102B"/>
    <w:p w:rsidR="006B102B" w:rsidRDefault="006B102B">
      <w:bookmarkStart w:id="0" w:name="_GoBack"/>
      <w:bookmarkEnd w:id="0"/>
    </w:p>
    <w:sectPr w:rsidR="006B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5"/>
    <w:rsid w:val="00025BEB"/>
    <w:rsid w:val="00080B5E"/>
    <w:rsid w:val="00252591"/>
    <w:rsid w:val="0039254F"/>
    <w:rsid w:val="004F7D81"/>
    <w:rsid w:val="006B102B"/>
    <w:rsid w:val="00816D65"/>
    <w:rsid w:val="00C3289D"/>
    <w:rsid w:val="00C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6325"/>
  <w15:chartTrackingRefBased/>
  <w15:docId w15:val="{7BB98974-F17E-4080-8DD1-2AA775E0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8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3d-model/hockey-player-v1--29528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3d.com/3d-model/bobbleheadhockey-player-v1--252286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xRKwCFkOxQ&amp;t=1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AoahRrWctU&amp;t=71s" TargetMode="External"/><Relationship Id="rId10" Type="http://schemas.openxmlformats.org/officeDocument/2006/relationships/hyperlink" Target="https://www.youtube.com/watch?v=2S-wuQ5p_RM" TargetMode="External"/><Relationship Id="rId4" Type="http://schemas.openxmlformats.org/officeDocument/2006/relationships/hyperlink" Target="https://www.youtube.com/watch?v=rnH8H1HurSI&amp;t=60s" TargetMode="External"/><Relationship Id="rId9" Type="http://schemas.openxmlformats.org/officeDocument/2006/relationships/hyperlink" Target="http://villagestpierrejolys.ca/m/ratriverrec-english/ice-avai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72457B5C</Template>
  <TotalTime>19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Hanel (RIT Student)</dc:creator>
  <cp:keywords/>
  <dc:description/>
  <cp:lastModifiedBy>Bradley Hanel (RIT Student)</cp:lastModifiedBy>
  <cp:revision>4</cp:revision>
  <dcterms:created xsi:type="dcterms:W3CDTF">2019-04-22T03:28:00Z</dcterms:created>
  <dcterms:modified xsi:type="dcterms:W3CDTF">2019-04-22T03:47:00Z</dcterms:modified>
</cp:coreProperties>
</file>